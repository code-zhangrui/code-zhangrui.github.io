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FD" w:rsidRDefault="00BA4DC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6" o:spid="_x0000_s1026" o:spt="1" style="position:absolute;left:0pt;margin-left:96.05pt;margin-top:577.35pt;height:26.2pt;width:374.2pt;z-index:251655168;mso-width-relative:page;mso-height-relative:page;" filled="f" stroked="f" coordsize="21600,21600" o:gfxdata="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0alttsAAAANAQAADwAAAAAAAAABACAAAAAiAAAAZHJzL2Rvd25y&#10;ZXYueG1sUEsBAhQAFAAAAAgAh07iQC9PCQm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教育与工作经历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9" o:spid="_x0000_s1026" o:spt="1" style="position:absolute;left:0pt;margin-left:-12.05pt;margin-top:623.3pt;height:7.3pt;width:58.6pt;z-index:251648000;v-text-anchor:middle;mso-width-relative:page;mso-height-relative:page;" fillcolor="#8ABAD4" filled="t" stroked="f" coordsize="21600,21600" o:gfxdata="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bVoCnZAAAADAEAAA8AAAAAAAAA&#10;AQAgAAAAIgAAAGRycy9kb3ducmV2LnhtbFBLAQIUABQAAAAIAIdO4kAztSwu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6" o:spid="_x0000_s1026" o:spt="1" style="position:absolute;left:0pt;margin-left:-12.05pt;margin-top:548.15pt;height:7.3pt;width:65.4pt;z-index:251644928;v-text-anchor:middle;mso-width-relative:page;mso-height-relative:page;" fillcolor="#8ABAD4" filled="t" stroked="f" coordsize="21600,21600" o:gfxdata="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33xtoAAAANAQAADwAAAAAA&#10;AAABACAAAAAiAAAAZHJzL2Rvd25yZXYueG1sUEsBAhQAFAAAAAgAh07iQPFP87T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0" o:spid="_x0000_s1026" o:spt="1" style="position:absolute;left:0pt;margin-left:-12.15pt;margin-top:648.6pt;height:6.6pt;width:46.8pt;z-index:251649024;v-text-anchor:middle;mso-width-relative:page;mso-height-relative:page;" fillcolor="#8ABAD4" filled="t" stroked="f" coordsize="21600,21600" o:gfxdata="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eMrx2gAAAAwBAAAPAAAAAAAA&#10;AAEAIAAAACIAAABkcnMvZG93bnJldi54bWxQSwECFAAUAAAACACHTuJAIlfDLN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7" o:spid="_x0000_s1026" o:spt="1" style="position:absolute;left:0pt;margin-left:-12.15pt;margin-top:573.6pt;height:7.2pt;width:63pt;z-index:251645952;v-text-anchor:middle;mso-width-relative:page;mso-height-relative:page;" fillcolor="#8ABAD4" filled="t" stroked="f" coordsize="21600,21600" o:gfxdata="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RAJadoAAAANAQAADwAAAAAAAAAB&#10;ACAAAAAiAAAAZHJzL2Rvd25yZXYueG1sUEsBAhQAFAAAAAgAh07iQKBrCzPVAQAAh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" o:spid="_x0000_s1026" o:spt="1" style="position:absolute;left:0pt;margin-left:-12.15pt;margin-top:598.2pt;height:6.6pt;width:61.65pt;z-index:251646976;v-text-anchor:middle;mso-width-relative:page;mso-height-relative:page;" fillcolor="#8ABAD4" filled="t" stroked="f" coordsize="21600,21600" o:gfxdata="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/BGHNkAAAAMAQAADwAAAAAA&#10;AAABACAAAAAiAAAAZHJzL2Rvd25yZXYueG1sUEsBAhQAFAAAAAgAh07iQNYN82vZAQAAh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1" o:spid="_x0000_s1026" o:spt="202" type="#_x0000_t202" style="position:absolute;left:0pt;margin-left:-60.15pt;margin-top:532.8pt;height:132.2pt;width:52.8pt;z-index:251643904;mso-width-relative:page;mso-height-relative:page;" filled="f" stroked="f" coordsize="21600,21600" o:gfxdata="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GOtfDdoAAAAOAQAADwAA&#10;AAAAAAABACAAAAAiAAAAZHJzL2Rvd25yZXYueG1sUEsBAhQAFAAAAAgAh07iQNRSpI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10" o:spid="_x0000_s1026" o:spt="202" type="#_x0000_t202" style="position:absolute;left:0pt;margin-left:-47.55pt;margin-top:499.2pt;height:38.4pt;width:87.45pt;z-index:251642880;mso-width-relative:page;mso-height-relative:page;" filled="f" stroked="f" coordsize="21600,21600" o:gfxdata="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IN1G22QAAAAsBAAAPAAAAAAAA&#10;AAEAIAAAACIAAABkcnMvZG93bnJldi54bWxQSwECFAAUAAAACACHTuJAT5vwK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-4.2pt;margin-top:-92.4pt;height:841.9pt;width:177.6pt;mso-position-horizontal-relative:page;z-index:251617280;v-text-anchor:middle;mso-width-relative:page;mso-height-relative:page;" fillcolor="#F2F2F2" filled="t" stroked="f" coordsize="21600,21600" o:gfxdata="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a9&#10;x/zcAAAADAEAAA8AAAAAAAAAAQAgAAAAIgAAAGRycy9kb3ducmV2LnhtbFBLAQIUABQAAAAIAIdO&#10;4kC5UatM5gEAAKo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动画效果；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CSS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预处理器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SASS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等。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C3.js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库，能实现基本的数据可视化效果。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 w:rsidR="009310FD" w:rsidRDefault="009310FD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4" o:spid="_x0000_s1026" o:spt="1" style="position:absolute;left:0pt;margin-left:108pt;margin-top:258pt;height:321pt;width:354.5pt;z-index:251653120;mso-width-relative:page;mso-height-relative:page;" filled="f" stroked="f" coordsize="21600,21600" o:gfxdata="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UU5gzbAAAADAEAAA8AAAAAAAAAAQAgAAAAIgAAAGRycy9kb3du&#10;cmV2LnhtbFBLAQIUABQAAAAIAIdO4kDU5tk4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cs="Arial" w:asciiTheme="majorEastAsia" w:hAnsiTheme="majorEastAsia" w:eastAsiaTheme="majorEastAsia"/>
                          <w:color w:val="222222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FLEX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布局与栅格系统；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动画效果；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 CSS 预处理器SASS等。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AJAX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ES6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jQuery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开发，擅长快速开发企业网站；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·了解C3.js库，能实现基本的数据可视化效果。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工具&amp;后端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广西民族博物馆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微信编辑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310FD" w:rsidRDefault="009310FD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8" o:spid="_x0000_s1026" o:spt="1" style="position:absolute;left:0pt;margin-left:116.7pt;margin-top:604.8pt;height:46.2pt;width:354.5pt;z-index:251657216;mso-width-relative:page;mso-height-relative:page;" filled="f" stroked="f" coordsize="21600,21600" o:gfxdata="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ASr4TcAAAADQEAAA8AAAAAAAAAAQAgAAAAIgAAAGRycy9kb3du&#10;cmV2LnhtbFBLAQIUABQAAAAIAIdO4kAcbCfn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韩国汉阳大学         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 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77.7pt;margin-top:584pt;height:13.75pt;width:13.7pt;z-index:251658240;v-text-anchor:middle;mso-width-relative:page;mso-height-relative:page;" fillcolor="#FFFFFF" filled="t" stroked="f" coordsize="1909763,1912938" o:gfxdata="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28373,112708;38628,114668;42776,121932;48307,127494;57553,132942;59023,140004;0,173900;90201,49933;98782,54380;107191,60933;117961,73089;123173,82761;124585,88679;67566,138916;65551,131583;62786,124394;55184,119515;50519,114751;45133,107100;37761,106551;30447,103866;100408,35530;107715,37695;116437,42717;126661,52011;133506,61536;136307,68752;131080,79806;127007,68896;117217,56398;107715,48403;99802,43814;98387,35357;116144,22713;124008,26199;134090,33574;143683,44205;148493,53020;150020,59128;143193,64025;136741,51753;125823,39941;116404,33055;107013,28590;143206,0;152544,2543;163727,10117;171364,19802;173266,28793;171249,36424;167099,42119;156406,50301;153611,42553;148971,35239;141477,27203;133494,21161;126375,17634;120698,12633;132053,3093;138307,43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5" o:spid="_x0000_s1026" o:spt="1" style="position:absolute;left:0pt;margin-left:68.95pt;margin-top:578.9pt;height:22.8pt;width:136.5pt;z-index:251654144;v-text-anchor:middle;mso-width-relative:page;mso-height-relative:page;" fillcolor="#8ABAD4" filled="t" stroked="f" coordsize="21600,21600" o:gfxdata="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uDotgAAAANAQAADwAAAAAAAAABACAAAAAiAAAAZHJzL2Rvd25yZXYueG1sUEsBAhQA&#10;FAAAAAgAh07iQC4jN8zyAQAAw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37" o:spid="_x0000_s1026" o:spt="6" type="#_x0000_t6" style="position:absolute;left:0pt;flip:x y;margin-left:68.7pt;margin-top:601pt;height:6pt;width:10.8pt;z-index:251656192;v-text-anchor:middle;mso-width-relative:page;mso-height-relative:page;" fillcolor="#4893BC" filled="t" stroked="f" coordsize="21600,21600" o:gfxdata="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5ZkoDWAAAADQEAAA8AAAAAAAAAAQAgAAAAIgAAAGRycy9kb3ducmV2LnhtbFBLAQIU&#10;ABQAAAAIAIdO4kBwfP529QEAAKkDAAAOAAAAAAAAAAEAIAAAACU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3" o:spid="_x0000_s1026" o:spt="6" type="#_x0000_t6" style="position:absolute;left:0pt;flip:x y;margin-left:69.85pt;margin-top:671.45pt;height:7.6pt;width:9.85pt;z-index:251641856;v-text-anchor:middle;mso-width-relative:page;mso-height-relative:page;" fillcolor="#4893BC" filled="t" stroked="f" coordsize="21600,21600" o:gfxdata="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hIGm1wAAAA0BAAAPAAAAAAAAAAEAIAAAACIAAABkcnMvZG93bnJldi54bWxQ&#10;SwECFAAUAAAACACHTuJA2JQk1fgBAACp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4" o:spid="_x0000_s1026" o:spt="1" style="position:absolute;left:0pt;margin-left:107.75pt;margin-top:645.35pt;height:26.45pt;width:338.25pt;z-index:251632640;mso-width-relative:page;mso-height-relative:page;" filled="f" stroked="f" coordsize="21600,21600" o:gfxdata="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bUTXPcAAAADQEAAA8AAAAAAAAAAQAgAAAAIgAAAGRycy9kb3du&#10;cmV2LnhtbFBLAQIUABQAAAAIAIdO4kCSA0je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" o:spid="_x0000_s1026" o:spt="1" style="position:absolute;left:0pt;margin-left:70.25pt;margin-top:648.65pt;height:22.8pt;width:136.5pt;z-index:251621376;v-text-anchor:middle;mso-width-relative:page;mso-height-relative:page;" fillcolor="#8ABAD4" filled="t" stroked="f" coordsize="21600,21600" o:gfxdata="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eGQvaAAAADQEAAA8AAAAAAAAAAQAgAAAAIgAAAGRycy9kb3ducmV2LnhtbFBLAQIU&#10;ABQAAAAIAIdO4kALFV9l8QEAAL8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76pt;margin-top:652.85pt;height:12.45pt;width:9.85pt;z-index:251634688;v-text-anchor:middle;mso-width-relative:page;mso-height-relative:page;" fillcolor="#FFFFFF" filled="t" stroked="f" coordsize="1679575,2125662" o:gfxdata="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71,69440;48065,74707;47514,77795;46878,81497;48107,85432;68791,124947;65994,84607;66778,80588;65930,77288;68304,74368;78095,68974;87060,69461;93651,75955;99330,83232;104077,91313;107765,100345;110393,110351;111855,121414;107235,129601;92549,135884;77141,139924;61247,141659;44420,140897;27783,137449;11867,131420;0,124693;1144,112953;3517,102397;7035,92920;11613,84480;17187,77013;23672,70392;31852,64003;61956,381;69054,2308;75474,5697;80962,10335;85306,16011;88378,22576;89967,29840;89777,38227;87319,46614;82890,53942;76767,59851;68164,64510;62358,66035;56086,66458;49073,65548;42631,63239;36847,59724;31613,54789;27333,48435;24621,41171;23625,33229;24473,25711;26931,18849;30745,12728;35745,7582;41763,3642;48607,1037;5602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1" o:spid="_x0000_s1026" o:spt="6" type="#_x0000_t6" style="position:absolute;left:0pt;flip:x y;margin-left:71.65pt;margin-top:258.5pt;height:7.6pt;width:9.85pt;z-index:251639808;v-text-anchor:middle;mso-width-relative:page;mso-height-relative:page;" fillcolor="#4893BC" filled="t" stroked="f" coordsize="21600,21600" o:gfxdata="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+5uzXAAAACwEAAA8AAAAAAAAAAQAgAAAAIgAAAGRycy9kb3ducmV2LnhtbFBL&#10;AQIUABQAAAAIAIdO4kDCYPrd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82.1pt;margin-top:242.25pt;height:10.25pt;width:10.25pt;z-index:251635712;v-text-anchor:middle;mso-width-relative:page;mso-height-relative:page;" fillcolor="#FFFFFF" filled="t" stroked="f" coordsize="2298700,2298700" o:gfxdata="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DddLd73b/Ao3/96W//nf5qbuf97fwR&#10;oJ/efjzpv5354+6X938/PgC7//VyjAf//fPpRS6AI+1+j/f7x3q/h98vu3v+z9A1YRrudvf8J/0z&#10;OD/sP+Zfvv/1fPnr4RgR7X/7t/MlseeBP8XLfVAKf4aVn1+e4dQ/fdjNczfM7e5917bLPDWZpyts&#10;KGBDuwzz1O4ebwG3BfC8LOPY3EbcFbBhbvu+628j7gtgqByn/jZirmg9XZjHaW6a24jHArif2mEK&#10;txHD4gLx1AytQTGauwL3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AIzpMvWAAAACwEAAA8AAAAAAAAAAQAgAAAAIgAAAGRycy9kb3ducmV2LnhtbFBLAQIUABQA&#10;AAAIAIdO4kDayJDkASAAAPOaAAAOAAAAAAAAAAEAIAAAACU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037,73385;50947,103317;49306,105773;26761,105927;24876,103625;25530,73616;66198,51152;88450,52309;89103,103626;87245,105927;64686,105773;63045,103317;63955,52065;124129,25531;126759,26932;127169,103936;125078,106017;102535,105632;101137,102985;102292,26251;82955,2157;84597,2736;85624,4111;87215,28835;85162,30764;82634,30340;81415,28527;76384,20234;68774,28745;57199,37925;47241,43235;38656,46321;29647,48301;22884,48841;21190,47504;20908,45022;22948,43042;30340,42052;38502,40034;46240,37051;56044,31420;66362,22587;72637,15130;61562,16081;59124,14667;58932,11800;81903,2286;7270,192;9723,1528;11278,3827;124651,118537;127374,119372;129327,121324;130162,124060;129609,126873;127837,129006;125242,130110;4084,129918;1682,128466;256,126090;51,4945;1143,2350;3275,59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2" o:spid="_x0000_s1026" o:spt="1" style="position:absolute;left:0pt;margin-left:108.35pt;margin-top:233.75pt;height:26.45pt;width:338.25pt;z-index:251630592;mso-width-relative:page;mso-height-relative:page;" filled="f" stroked="f" coordsize="21600,21600" o:gfxdata="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62EJ9sAAAALAQAADwAAAAAAAAABACAAAAAiAAAAZHJzL2Rvd25y&#10;ZXYueG1sUEsBAhQAFAAAAAgAh07iQOdehL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" o:spid="_x0000_s1026" o:spt="1" style="position:absolute;left:0pt;margin-left:71.65pt;margin-top:235.7pt;height:22.8pt;width:136.5pt;z-index:251619328;v-text-anchor:middle;mso-width-relative:page;mso-height-relative:page;" fillcolor="#8ABAD4" filled="t" stroked="f" coordsize="21600,21600" o:gfxdata="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Vs32NkAAAALAQAADwAAAAAAAAABACAAAAAiAAAAZHJzL2Rvd25yZXYueG1sUEsBAhQA&#10;FAAAAAgAh07iQGBmuKXxAQAAv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的在线文本生成器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功能：利用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的迷你云便签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功能：利用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组件库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 w:rsidR="009310FD" w:rsidRDefault="00BA4DC1"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hyperlink r:id="rId5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33" style="position:absolute;left:0;text-align:left;margin-left:110.4pt;margin-top:0;width:354.5pt;height:235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NFKwbq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9310FD" w:rsidRDefault="00BA4DC1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的在线文本生成器</w:t>
                      </w:r>
                    </w:p>
                    <w:p w:rsidR="009310FD" w:rsidRDefault="00BA4DC1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功能：利用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9310FD" w:rsidRDefault="00BA4DC1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Vuex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Webpack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9310FD" w:rsidRDefault="00BA4DC1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的迷你云便签</w:t>
                      </w:r>
                    </w:p>
                    <w:p w:rsidR="009310FD" w:rsidRDefault="00BA4DC1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功能：利用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9310FD" w:rsidRDefault="00BA4DC1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LeanCloud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Webpack</w:t>
                      </w:r>
                      <w:proofErr w:type="spellEnd"/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9310FD" w:rsidRDefault="00BA4DC1">
                      <w:pPr>
                        <w:pStyle w:val="a7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组件库</w:t>
                      </w:r>
                    </w:p>
                    <w:p w:rsidR="009310FD" w:rsidRDefault="00BA4DC1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 w:rsidR="009310FD" w:rsidRDefault="00BA4DC1">
                      <w:pPr>
                        <w:widowControl/>
                        <w:jc w:val="left"/>
                      </w:pPr>
                      <w:r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hyperlink r:id="rId6" w:history="1">
                        <w:r>
                          <w:rPr>
                            <w:rStyle w:val="a9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Style w:val="a9"/>
                                <w:rFonts w:ascii="微软雅黑" w:eastAsia="微软雅黑" w:hAnsi="微软雅黑"/>
                                <w:color w:val="0679EE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Style w:val="a9"/>
                                <w:rFonts w:ascii="微软雅黑" w:eastAsia="微软雅黑" w:hAnsi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8" w:history="1">
                              <w:r>
                                <w:rPr>
                                  <w:rStyle w:val="a9"/>
                                  <w:rFonts w:ascii="微软雅黑" w:eastAsia="微软雅黑" w:hAnsi="微软雅黑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github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技术博客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Style w:val="a9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9310FD" w:rsidRDefault="00BA4DC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9310FD" w:rsidRDefault="00BA4DC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9310FD" w:rsidRDefault="00BA4DC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zhangrui20130803</w:t>
                            </w:r>
                          </w:p>
                          <w:p w:rsidR="009310FD" w:rsidRDefault="009310FD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9310FD" w:rsidRDefault="009310FD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34" type="#_x0000_t202" style="position:absolute;left:0;text-align:left;margin-left:-75pt;margin-top:263.4pt;width:169.8pt;height:147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9310FD" w:rsidRDefault="00BA4DC1">
                      <w:pPr>
                        <w:pStyle w:val="a7"/>
                        <w:spacing w:before="0" w:beforeAutospacing="0" w:after="0" w:afterAutospacing="0" w:line="240" w:lineRule="atLeast"/>
                        <w:rPr>
                          <w:rStyle w:val="a9"/>
                          <w:rFonts w:ascii="微软雅黑" w:eastAsia="微软雅黑" w:hAnsi="微软雅黑"/>
                          <w:color w:val="0679EE" w:themeColor="hyperlink" w:themeTint="D9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>
                          <w:rPr>
                            <w:rStyle w:val="a9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</w:t>
                        </w:r>
                      </w:hyperlink>
                      <w:bookmarkStart w:id="1" w:name="_GoBack"/>
                      <w:bookmarkEnd w:id="1"/>
                    </w:p>
                    <w:p w:rsidR="009310FD" w:rsidRDefault="00BA4DC1">
                      <w:pPr>
                        <w:pStyle w:val="a7"/>
                        <w:spacing w:before="0" w:beforeAutospacing="0" w:after="0" w:afterAutospacing="0" w:line="240" w:lineRule="atLeast"/>
                        <w:rPr>
                          <w:rStyle w:val="a9"/>
                          <w:rFonts w:ascii="微软雅黑" w:eastAsia="微软雅黑" w:hAnsi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hyperlink r:id="rId11" w:history="1">
                        <w:r>
                          <w:rPr>
                            <w:rStyle w:val="a9"/>
                            <w:rFonts w:ascii="微软雅黑" w:eastAsia="微软雅黑" w:hAnsi="微软雅黑"/>
                            <w:kern w:val="24"/>
                            <w:sz w:val="20"/>
                            <w:szCs w:val="20"/>
                            <w:u w:val="none"/>
                          </w:rPr>
                          <w:t xml:space="preserve">github </w:t>
                        </w:r>
                        <w:r>
                          <w:rPr>
                            <w:rStyle w:val="a9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点击进入</w:t>
                        </w:r>
                      </w:hyperlink>
                    </w:p>
                    <w:p w:rsidR="009310FD" w:rsidRDefault="00BA4DC1">
                      <w:pPr>
                        <w:pStyle w:val="a7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hyperlink r:id="rId12" w:history="1">
                        <w:r>
                          <w:rPr>
                            <w:rStyle w:val="a9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技术博客</w:t>
                        </w:r>
                        <w:r>
                          <w:rPr>
                            <w:rStyle w:val="a9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点击进入</w:t>
                        </w:r>
                      </w:hyperlink>
                    </w:p>
                    <w:p w:rsidR="009310FD" w:rsidRDefault="00BA4DC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9310FD" w:rsidRDefault="00BA4DC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9310FD" w:rsidRDefault="00BA4DC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zhangrui20130803</w:t>
                      </w:r>
                    </w:p>
                    <w:p w:rsidR="009310FD" w:rsidRDefault="009310FD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9310FD" w:rsidRDefault="009310FD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70.45pt;margin-top:-15.6pt;height:22.8pt;width:136.5pt;z-index:251618304;v-text-anchor:middle;mso-width-relative:page;mso-height-relative:page;" fillcolor="#8ABAD4" filled="t" stroked="f" coordsize="21600,21600" o:gfxdata="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29tptcAAAAKAQAADwAAAAAAAAABACAAAAAiAAAAZHJzL2Rvd25yZXYueG1sUEsBAhQA&#10;FAAAAAgAh07iQGuxbaHzAQAAvw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7" o:spid="_x0000_s1026" o:spt="202" type="#_x0000_t202" style="position:absolute;left:0pt;margin-left:-83.9pt;margin-top:167.6pt;height:59.2pt;width:158.2pt;z-index:251622400;mso-width-relative:page;mso-height-relative:page;" filled="f" stroked="f" coordsize="21600,21600" o:gfxdata="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VTZtoAAAAMAQAADwAAAAAAAAAB&#10;ACAAAAAiAAAAZHJzL2Rvd25yZXYueG1sUEsBAhQAFAAAAAgAh07iQBvA3TycAQAAD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张睿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1" o:spid="_x0000_s1026" o:spt="1" style="position:absolute;left:0pt;margin-left:107.15pt;margin-top:-18.15pt;height:26.45pt;width:374.2pt;z-index:251629568;mso-width-relative:page;mso-height-relative:page;" filled="f" stroked="f" coordsize="21600,21600" o:gfxdata="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D4vLdkAAAAKAQAADwAAAAAAAAABACAAAAAiAAAAZHJzL2Rvd25yZXYu&#10;eG1sUEsBAhQAFAAAAAgAh07iQGVYVwe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margin-left:79.3pt;margin-top:-8.2pt;height:9.9pt;width:14.15pt;z-index:251633664;mso-width-relative:page;mso-height-relative:page;" fillcolor="#FFFFFF" filled="t" stroked="f" coordsize="263,184" o:gfxdata="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IXcpuPYAAAACQEAAA8AAAAAAAAAAQAgAAAAIgAAAGRy&#10;cy9kb3ducmV2LnhtbFBLAQIUABQAAAAIAIdO4kAdhjeLXAUAAFwZAAAOAAAAAAAAAAEAIAAAACc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1" o:spid="_x0000_s1026" o:spt="202" type="#_x0000_t202" style="position:absolute;left:0pt;margin-left:-82.85pt;margin-top:722.45pt;height:28.8pt;width:151.35pt;z-index:251637760;mso-width-relative:page;mso-height-relative:page;" filled="f" stroked="f" coordsize="21600,21600" o:gfxdata="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xS9PzaAAAADgEAAA8AAAAA&#10;AAAAAQAgAAAAIgAAAGRycy9kb3ducmV2LnhtbFBLAQIUABQAAAAIAIdO4kBQjl2X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直角三角形 20" o:spid="_x0000_s1026" o:spt="6" type="#_x0000_t6" style="position:absolute;left:0pt;flip:x y;margin-left:70.45pt;margin-top:7.15pt;height:7.6pt;width:9.85pt;z-index:251638784;v-text-anchor:middle;mso-width-relative:page;mso-height-relative:page;" fillcolor="#4893BC" filled="t" stroked="f" coordsize="21600,21600" o:gfxdata="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o2sX1QAAAAkBAAAPAAAAAAAAAAEAIAAAACIAAABkcnMvZG93bnJldi54bWxQSwECFAAU&#10;AAAACACHTuJA4Nl5k/QBAACpAwAADgAAAAAAAAABACAAAAAk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310FD" w:rsidRDefault="00BA4DC1">
                            <w:pPr>
                              <w:pStyle w:val="a7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层出不穷的新技术让我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我希望找到一份前端工程师的工作，加入一个激情满满的团队，提高能力和技术的同时，为团队做出自己的贡献</w:t>
                            </w:r>
                            <w:r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3" o:spid="_x0000_s1026" o:spt="1" style="position:absolute;left:0pt;margin-left:111.1pt;margin-top:667.9pt;height:83.2pt;width:344.55pt;z-index:251652096;mso-width-relative:page;mso-height-relative:page;" filled="f" stroked="f" coordsize="21600,21600" o:gfxdata="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c0iHNkAAAANAQAADwAAAAAAAAABACAAAAAiAAAAZHJzL2Rvd25y&#10;ZXYueG1sUEsBAhQAFAAAAAgAh07iQHdsKL6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层出不穷的新技术让我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我希望找到一份前端工程师的工作，加入一个激情满满的团队，提高能力和技术的同时，为团队做出自己的贡献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 w:rsidR="00931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4E3289"/>
    <w:rsid w:val="0051513C"/>
    <w:rsid w:val="005B34D1"/>
    <w:rsid w:val="005C0079"/>
    <w:rsid w:val="00606C7D"/>
    <w:rsid w:val="00614A02"/>
    <w:rsid w:val="006171AF"/>
    <w:rsid w:val="00646C57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310FD"/>
    <w:rsid w:val="00942DE6"/>
    <w:rsid w:val="00976530"/>
    <w:rsid w:val="00984447"/>
    <w:rsid w:val="009B21FB"/>
    <w:rsid w:val="00A0165B"/>
    <w:rsid w:val="00A03C76"/>
    <w:rsid w:val="00AE06FC"/>
    <w:rsid w:val="00BA4DC1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274E7ED5"/>
    <w:rsid w:val="2AAC7365"/>
    <w:rsid w:val="38930327"/>
    <w:rsid w:val="39466778"/>
    <w:rsid w:val="3E90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B485613-8D99-40A2-A82C-F2084744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@他1"/>
    <w:basedOn w:val="a0"/>
    <w:uiPriority w:val="99"/>
    <w:unhideWhenUsed/>
    <w:rPr>
      <w:color w:val="2B579A"/>
      <w:shd w:val="clear" w:color="auto" w:fill="E6E6E6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-zhangrui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me.github.me" TargetMode="External"/><Relationship Id="rId12" Type="http://schemas.openxmlformats.org/officeDocument/2006/relationships/hyperlink" Target="http://blog.leanote.com/code.zhangru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.github.me" TargetMode="External"/><Relationship Id="rId11" Type="http://schemas.openxmlformats.org/officeDocument/2006/relationships/hyperlink" Target="https://github.com/code-zhangrui" TargetMode="External"/><Relationship Id="rId5" Type="http://schemas.openxmlformats.org/officeDocument/2006/relationships/hyperlink" Target="http://me.github.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e.github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leanote.com/code.zhangrui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 Zhang</cp:lastModifiedBy>
  <cp:revision>20</cp:revision>
  <cp:lastPrinted>2017-03-04T05:15:00Z</cp:lastPrinted>
  <dcterms:created xsi:type="dcterms:W3CDTF">2017-03-04T05:15:00Z</dcterms:created>
  <dcterms:modified xsi:type="dcterms:W3CDTF">2017-03-22T07:54:00Z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